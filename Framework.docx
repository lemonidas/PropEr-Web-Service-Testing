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962" w:rsidRPr="005F73B5" w:rsidRDefault="008714B0">
      <w:pPr>
        <w:rPr>
          <w:lang w:val="en-US"/>
        </w:rPr>
      </w:pPr>
      <w:r>
        <w:rPr>
          <w:noProof/>
          <w:lang w:eastAsia="el-G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230pt;margin-top:5.25pt;width:79pt;height:28.85pt;z-index:251661312">
            <v:textbox style="mso-next-textbox:#_x0000_s1029">
              <w:txbxContent>
                <w:p w:rsidR="0000384E" w:rsidRPr="0000384E" w:rsidRDefault="0000384E" w:rsidP="0000384E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proofErr w:type="gramStart"/>
                  <w:r w:rsidRPr="0000384E">
                    <w:rPr>
                      <w:sz w:val="28"/>
                      <w:szCs w:val="28"/>
                      <w:lang w:val="en-US"/>
                    </w:rPr>
                    <w:t>xmerl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26E74" w:rsidRPr="00126E74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171.5pt;margin-top:5.25pt;width:42.65pt;height:20.65pt;z-index:251672576;mso-height-percent:200;mso-height-percent:200;mso-width-relative:margin;mso-height-relative:margin" filled="f" stroked="f">
            <v:textbox style="mso-next-textbox:#_x0000_s1040;mso-fit-shape-to-text:t">
              <w:txbxContent>
                <w:p w:rsidR="00C07DA5" w:rsidRDefault="00C07DA5">
                  <w:r>
                    <w:rPr>
                      <w:lang w:val="en-US"/>
                    </w:rPr>
                    <w:t>Types</w:t>
                  </w:r>
                </w:p>
              </w:txbxContent>
            </v:textbox>
          </v:shape>
        </w:pict>
      </w:r>
      <w:r w:rsidR="00126E74">
        <w:rPr>
          <w:noProof/>
          <w:lang w:eastAsia="el-GR"/>
        </w:rPr>
        <w:pict>
          <v:shape id="_x0000_s1028" type="#_x0000_t109" style="position:absolute;margin-left:138pt;margin-top:-3pt;width:209.25pt;height:214.4pt;z-index:251660288"/>
        </w:pict>
      </w:r>
      <w:r w:rsidR="00126E74" w:rsidRPr="00126E74">
        <w:rPr>
          <w:noProof/>
          <w:lang w:val="en-US"/>
        </w:rPr>
        <w:pict>
          <v:shape id="_x0000_s1058" type="#_x0000_t202" style="position:absolute;margin-left:70.2pt;margin-top:0;width:64.8pt;height:20.65pt;z-index:251689984;mso-height-percent:200;mso-height-percent:200;mso-width-relative:margin;mso-height-relative:margin" filled="f" stroked="f">
            <v:textbox style="mso-fit-shape-to-text:t">
              <w:txbxContent>
                <w:p w:rsidR="00217445" w:rsidRPr="00217445" w:rsidRDefault="00217445" w:rsidP="00217445">
                  <w:pPr>
                    <w:jc w:val="center"/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getURI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26E74">
        <w:rPr>
          <w:noProof/>
          <w:lang w:eastAsia="el-GR"/>
        </w:rPr>
        <w:pict>
          <v:shape id="_x0000_s1026" type="#_x0000_t109" style="position:absolute;margin-left:1pt;margin-top:-3pt;width:31pt;height:214.4pt;z-index:251658240">
            <v:textbox style="mso-next-textbox:#_x0000_s1026">
              <w:txbxContent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W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E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B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S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E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R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V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I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C</w:t>
                  </w:r>
                </w:p>
                <w:p w:rsidR="00C14285" w:rsidRPr="000330A5" w:rsidRDefault="00C14285" w:rsidP="00C14285">
                  <w:pPr>
                    <w:jc w:val="center"/>
                    <w:rPr>
                      <w:sz w:val="30"/>
                      <w:szCs w:val="30"/>
                      <w:lang w:val="en-US"/>
                    </w:rPr>
                  </w:pPr>
                  <w:r w:rsidRPr="000330A5">
                    <w:rPr>
                      <w:sz w:val="30"/>
                      <w:szCs w:val="30"/>
                      <w:lang w:val="en-US"/>
                    </w:rPr>
                    <w:t>E</w:t>
                  </w:r>
                </w:p>
              </w:txbxContent>
            </v:textbox>
          </v:shape>
        </w:pict>
      </w:r>
      <w:r w:rsidR="00126E74">
        <w:rPr>
          <w:noProof/>
          <w:lang w:eastAsia="el-GR"/>
        </w:rPr>
        <w:pict>
          <v:shape id="_x0000_s1027" type="#_x0000_t109" style="position:absolute;margin-left:32pt;margin-top:-3pt;width:35pt;height:214.4pt;z-index:251659264">
            <v:textbox style="mso-next-textbox:#_x0000_s1027">
              <w:txbxContent>
                <w:p w:rsidR="00C14285" w:rsidRDefault="00C14285">
                  <w:pPr>
                    <w:rPr>
                      <w:b/>
                      <w:sz w:val="40"/>
                      <w:szCs w:val="40"/>
                      <w:lang w:val="en-US"/>
                    </w:rPr>
                  </w:pPr>
                </w:p>
                <w:p w:rsidR="00C14285" w:rsidRDefault="00C14285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:rsidR="000330A5" w:rsidRPr="000330A5" w:rsidRDefault="000330A5">
                  <w:pPr>
                    <w:rPr>
                      <w:b/>
                      <w:sz w:val="20"/>
                      <w:szCs w:val="20"/>
                      <w:lang w:val="en-US"/>
                    </w:rPr>
                  </w:pPr>
                </w:p>
                <w:p w:rsidR="00C14285" w:rsidRPr="00C14285" w:rsidRDefault="00C14285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W</w:t>
                  </w:r>
                </w:p>
                <w:p w:rsidR="00C14285" w:rsidRPr="00C14285" w:rsidRDefault="00C14285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S</w:t>
                  </w:r>
                </w:p>
                <w:p w:rsidR="00C14285" w:rsidRPr="00C14285" w:rsidRDefault="00C14285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D</w:t>
                  </w:r>
                </w:p>
                <w:p w:rsidR="00C14285" w:rsidRPr="00C14285" w:rsidRDefault="00C14285" w:rsidP="00C14285">
                  <w:pPr>
                    <w:jc w:val="center"/>
                    <w:rPr>
                      <w:b/>
                      <w:sz w:val="40"/>
                      <w:szCs w:val="40"/>
                      <w:lang w:val="en-US"/>
                    </w:rPr>
                  </w:pPr>
                  <w:r w:rsidRPr="00C14285">
                    <w:rPr>
                      <w:b/>
                      <w:sz w:val="40"/>
                      <w:szCs w:val="40"/>
                      <w:lang w:val="en-US"/>
                    </w:rPr>
                    <w:t>L</w:t>
                  </w:r>
                </w:p>
                <w:p w:rsidR="00C14285" w:rsidRPr="00C14285" w:rsidRDefault="00C1428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E64962" w:rsidRPr="00E64962" w:rsidRDefault="00126E74" w:rsidP="00E64962">
      <w:r>
        <w:rPr>
          <w:noProof/>
          <w:lang w:eastAsia="el-G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9" type="#_x0000_t32" style="position:absolute;margin-left:138pt;margin-top:7.2pt;width:92pt;height:13.45pt;flip:y;z-index:25169817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67" type="#_x0000_t32" style="position:absolute;margin-left:67.5pt;margin-top:7.2pt;width:70.5pt;height:0;flip:x;z-index:251696128" o:connectortype="straight">
            <v:stroke endarrow="block"/>
          </v:shape>
        </w:pict>
      </w:r>
    </w:p>
    <w:p w:rsidR="00E64962" w:rsidRPr="00E64962" w:rsidRDefault="008714B0" w:rsidP="00E64962">
      <w:r>
        <w:rPr>
          <w:noProof/>
          <w:lang w:eastAsia="el-GR"/>
        </w:rPr>
        <w:pict>
          <v:shape id="_x0000_s1082" type="#_x0000_t32" style="position:absolute;margin-left:269.7pt;margin-top:7.25pt;width:25.05pt;height:30.9pt;z-index:251708416" o:connectortype="straight">
            <v:stroke endarrow="block"/>
          </v:shape>
        </w:pict>
      </w:r>
      <w:r w:rsidR="00126E74">
        <w:rPr>
          <w:noProof/>
          <w:lang w:eastAsia="el-GR"/>
        </w:rPr>
        <w:pict>
          <v:shape id="_x0000_s1070" type="#_x0000_t32" style="position:absolute;margin-left:138pt;margin-top:7.25pt;width:33.5pt;height:38.9pt;z-index:251699200" o:connectortype="straight">
            <v:stroke endarrow="block"/>
          </v:shape>
        </w:pict>
      </w:r>
      <w:r w:rsidR="00126E74">
        <w:rPr>
          <w:noProof/>
          <w:lang w:eastAsia="el-GR"/>
        </w:rPr>
        <w:pict>
          <v:shape id="_x0000_s1068" type="#_x0000_t32" style="position:absolute;margin-left:67.5pt;margin-top:6.9pt;width:70.5pt;height:0;z-index:251697152" o:connectortype="straight">
            <v:stroke endarrow="block"/>
          </v:shape>
        </w:pict>
      </w:r>
      <w:r w:rsidR="00126E74">
        <w:rPr>
          <w:noProof/>
          <w:lang w:eastAsia="el-GR"/>
        </w:rPr>
        <w:pict>
          <v:shape id="_x0000_s1057" type="#_x0000_t202" style="position:absolute;margin-left:67pt;margin-top:6.9pt;width:68pt;height:26.25pt;z-index:251687936;mso-width-relative:margin;mso-height-relative:margin" filled="f" stroked="f">
            <v:textbox>
              <w:txbxContent>
                <w:p w:rsidR="00F17FA3" w:rsidRDefault="0097297E" w:rsidP="0097297E">
                  <w:pPr>
                    <w:jc w:val="center"/>
                  </w:pPr>
                  <w:r>
                    <w:rPr>
                      <w:lang w:val="en-US"/>
                    </w:rPr>
                    <w:t>WSDL</w:t>
                  </w:r>
                </w:p>
              </w:txbxContent>
            </v:textbox>
          </v:shape>
        </w:pict>
      </w:r>
    </w:p>
    <w:p w:rsidR="00E64962" w:rsidRPr="00E64962" w:rsidRDefault="00126E74" w:rsidP="00E64962">
      <w:r>
        <w:rPr>
          <w:noProof/>
        </w:rPr>
        <w:pict>
          <v:shape id="_x0000_s1042" type="#_x0000_t202" style="position:absolute;margin-left:153.5pt;margin-top:4.05pt;width:166.1pt;height:20.65pt;z-index:251674624;mso-width-percent:400;mso-height-percent:200;mso-width-percent:400;mso-height-percent:200;mso-width-relative:margin;mso-height-relative:margin" filled="f" stroked="f">
            <v:textbox style="mso-next-textbox:#_x0000_s1042;mso-fit-shape-to-text:t">
              <w:txbxContent>
                <w:p w:rsidR="00C07DA5" w:rsidRDefault="00C07DA5">
                  <w:r>
                    <w:rPr>
                      <w:lang w:val="en-US"/>
                    </w:rPr>
                    <w:t>Operations</w:t>
                  </w:r>
                </w:p>
              </w:txbxContent>
            </v:textbox>
          </v:shape>
        </w:pict>
      </w:r>
    </w:p>
    <w:p w:rsidR="00E64962" w:rsidRPr="00E64962" w:rsidRDefault="00126E74" w:rsidP="00E64962">
      <w:r>
        <w:rPr>
          <w:noProof/>
          <w:lang w:eastAsia="el-G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3" type="#_x0000_t132" style="position:absolute;margin-left:283.75pt;margin-top:11.3pt;width:42.75pt;height:77.25pt;z-index:251664384">
            <v:textbox style="mso-next-textbox:#_x0000_s1033">
              <w:txbxContent>
                <w:p w:rsidR="006C1D09" w:rsidRPr="006C1D09" w:rsidRDefault="006C1D09" w:rsidP="006C1D09">
                  <w:pPr>
                    <w:jc w:val="center"/>
                    <w:rPr>
                      <w:i/>
                      <w:sz w:val="28"/>
                      <w:szCs w:val="28"/>
                      <w:lang w:val="en-US"/>
                    </w:rPr>
                  </w:pPr>
                  <w:r w:rsidRPr="006C1D09">
                    <w:rPr>
                      <w:i/>
                      <w:sz w:val="28"/>
                      <w:szCs w:val="28"/>
                      <w:lang w:val="en-US"/>
                    </w:rPr>
                    <w:t>Test File</w:t>
                  </w:r>
                </w:p>
              </w:txbxContent>
            </v:textbox>
          </v:shape>
        </w:pict>
      </w:r>
    </w:p>
    <w:p w:rsidR="00E64962" w:rsidRPr="00E64962" w:rsidRDefault="00126E74" w:rsidP="00E64962">
      <w:r>
        <w:rPr>
          <w:noProof/>
          <w:lang w:eastAsia="el-GR"/>
        </w:rPr>
        <w:pict>
          <v:shape id="_x0000_s1030" type="#_x0000_t109" style="position:absolute;margin-left:149.75pt;margin-top:5.85pt;width:51.25pt;height:131pt;z-index:251662336">
            <v:textbox style="mso-next-textbox:#_x0000_s1030">
              <w:txbxContent>
                <w:p w:rsidR="00555450" w:rsidRDefault="00555450" w:rsidP="0055545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555450" w:rsidRDefault="00555450" w:rsidP="0055545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555450" w:rsidRPr="00555450" w:rsidRDefault="00555450" w:rsidP="00555450">
                  <w:pPr>
                    <w:jc w:val="center"/>
                    <w:rPr>
                      <w:sz w:val="16"/>
                      <w:szCs w:val="16"/>
                      <w:lang w:val="en-US"/>
                    </w:rPr>
                  </w:pPr>
                </w:p>
                <w:p w:rsidR="00555450" w:rsidRPr="00555450" w:rsidRDefault="00555450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Y</w:t>
                  </w:r>
                </w:p>
                <w:p w:rsidR="00555450" w:rsidRPr="00555450" w:rsidRDefault="00555450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A</w:t>
                  </w:r>
                </w:p>
                <w:p w:rsidR="00555450" w:rsidRPr="00555450" w:rsidRDefault="00555450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W</w:t>
                  </w:r>
                </w:p>
                <w:p w:rsidR="00555450" w:rsidRPr="00555450" w:rsidRDefault="00555450" w:rsidP="00555450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r w:rsidRPr="00555450">
                    <w:rPr>
                      <w:sz w:val="28"/>
                      <w:szCs w:val="28"/>
                      <w:lang w:val="en-US"/>
                    </w:rPr>
                    <w:t>S</w:t>
                  </w:r>
                </w:p>
                <w:p w:rsidR="00555450" w:rsidRDefault="00555450"/>
              </w:txbxContent>
            </v:textbox>
          </v:shape>
        </w:pict>
      </w:r>
    </w:p>
    <w:p w:rsidR="00E64962" w:rsidRPr="00E64962" w:rsidRDefault="008714B0" w:rsidP="00E64962">
      <w:r>
        <w:rPr>
          <w:noProof/>
          <w:lang w:eastAsia="el-G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-3810</wp:posOffset>
            </wp:positionV>
            <wp:extent cx="734060" cy="847725"/>
            <wp:effectExtent l="19050" t="0" r="8890" b="0"/>
            <wp:wrapNone/>
            <wp:docPr id="4" name="3 - Εικόνα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06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6E74">
        <w:rPr>
          <w:noProof/>
          <w:lang w:eastAsia="el-GR"/>
        </w:rPr>
        <w:pict>
          <v:shape id="_x0000_s1071" type="#_x0000_t32" style="position:absolute;margin-left:201pt;margin-top:.45pt;width:82.75pt;height:17.25pt;flip:y;z-index:251700224;mso-position-horizontal-relative:text;mso-position-vertical-relative:text" o:connectortype="straight">
            <v:stroke endarrow="block"/>
          </v:shape>
        </w:pict>
      </w:r>
    </w:p>
    <w:p w:rsidR="00E64962" w:rsidRPr="00E64962" w:rsidRDefault="00E64962" w:rsidP="00E64962"/>
    <w:p w:rsidR="00E64962" w:rsidRPr="00E64962" w:rsidRDefault="008714B0" w:rsidP="00E64962">
      <w:r>
        <w:rPr>
          <w:noProof/>
          <w:lang w:eastAsia="el-GR"/>
        </w:rPr>
        <w:pict>
          <v:shape id="_x0000_s1083" type="#_x0000_t32" style="position:absolute;margin-left:328.75pt;margin-top:7.35pt;width:43.25pt;height:0;z-index:251709440" o:connectortype="straight">
            <v:stroke dashstyle="dash" startarrow="block" endarrow="block"/>
          </v:shape>
        </w:pict>
      </w:r>
    </w:p>
    <w:p w:rsidR="00E64962" w:rsidRPr="00E64962" w:rsidRDefault="00E64962" w:rsidP="00E64962"/>
    <w:p w:rsidR="00E64962" w:rsidRPr="00E64962" w:rsidRDefault="00126E74" w:rsidP="00E64962">
      <w:r>
        <w:rPr>
          <w:noProof/>
        </w:rPr>
        <w:pict>
          <v:shape id="_x0000_s1052" type="#_x0000_t202" style="position:absolute;margin-left:201pt;margin-top:10.9pt;width:68.7pt;height:34.05pt;z-index:251683840;mso-height-percent:200;mso-height-percent:200;mso-width-relative:margin;mso-height-relative:margin" filled="f" stroked="f">
            <v:textbox style="mso-next-textbox:#_x0000_s1052;mso-fit-shape-to-text:t">
              <w:txbxContent>
                <w:p w:rsidR="00DF1ECE" w:rsidRDefault="0081367C" w:rsidP="00DF1EC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</w:t>
                  </w:r>
                </w:p>
                <w:p w:rsidR="0081367C" w:rsidRDefault="0081367C" w:rsidP="00DF1ECE">
                  <w:pPr>
                    <w:jc w:val="center"/>
                  </w:pPr>
                  <w:r>
                    <w:rPr>
                      <w:lang w:val="en-US"/>
                    </w:rPr>
                    <w:t>Generation</w:t>
                  </w:r>
                </w:p>
              </w:txbxContent>
            </v:textbox>
          </v:shape>
        </w:pict>
      </w:r>
      <w:r>
        <w:rPr>
          <w:noProof/>
          <w:lang w:eastAsia="el-GR"/>
        </w:rPr>
        <w:pict>
          <v:shape id="_x0000_s1053" type="#_x0000_t32" style="position:absolute;margin-left:304.5pt;margin-top:7.95pt;width:0;height:33.25pt;z-index:251684864" o:connectortype="straight">
            <v:stroke endarrow="block"/>
          </v:shape>
        </w:pict>
      </w:r>
      <w:r>
        <w:rPr>
          <w:noProof/>
        </w:rPr>
        <w:pict>
          <v:shape id="_x0000_s1060" type="#_x0000_t202" style="position:absolute;margin-left:67.25pt;margin-top:10.9pt;width:67.75pt;height:34.05pt;z-index:251693056;mso-height-percent:200;mso-height-percent:200;mso-width-relative:margin;mso-height-relative:margin" filled="f" stroked="f">
            <v:textbox style="mso-fit-shape-to-text:t">
              <w:txbxContent>
                <w:p w:rsidR="00606364" w:rsidRDefault="00606364" w:rsidP="00606364">
                  <w:pPr>
                    <w:jc w:val="center"/>
                  </w:pPr>
                  <w:r>
                    <w:rPr>
                      <w:lang w:val="en-US"/>
                    </w:rPr>
                    <w:t>SOAP Test(s)</w:t>
                  </w:r>
                </w:p>
              </w:txbxContent>
            </v:textbox>
          </v:shape>
        </w:pict>
      </w:r>
    </w:p>
    <w:p w:rsidR="00E64962" w:rsidRPr="00E64962" w:rsidRDefault="00E64962" w:rsidP="00E64962"/>
    <w:p w:rsidR="00E64962" w:rsidRPr="00E64962" w:rsidRDefault="00E64962" w:rsidP="00E64962"/>
    <w:p w:rsidR="00E64962" w:rsidRPr="00E64962" w:rsidRDefault="00126E74" w:rsidP="00E64962">
      <w:r>
        <w:rPr>
          <w:noProof/>
          <w:lang w:eastAsia="el-GR"/>
        </w:rPr>
        <w:pict>
          <v:shape id="_x0000_s1076" type="#_x0000_t32" style="position:absolute;margin-left:67.5pt;margin-top:5.05pt;width:82.25pt;height:0;flip:x;z-index:251704320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5" type="#_x0000_t32" style="position:absolute;margin-left:201pt;margin-top:5.05pt;width:66.45pt;height:0;flip:x;z-index:251703296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32" type="#_x0000_t109" style="position:absolute;margin-left:267.45pt;margin-top:.95pt;width:73.5pt;height:28.5pt;z-index:251663360">
            <v:textbox style="mso-next-textbox:#_x0000_s1032">
              <w:txbxContent>
                <w:p w:rsidR="002558E6" w:rsidRPr="0081367C" w:rsidRDefault="002558E6" w:rsidP="002558E6">
                  <w:pPr>
                    <w:jc w:val="center"/>
                    <w:rPr>
                      <w:sz w:val="28"/>
                      <w:szCs w:val="28"/>
                      <w:lang w:val="en-US"/>
                    </w:rPr>
                  </w:pPr>
                  <w:proofErr w:type="spellStart"/>
                  <w:r w:rsidRPr="0081367C">
                    <w:rPr>
                      <w:sz w:val="28"/>
                      <w:szCs w:val="28"/>
                    </w:rPr>
                    <w:t>PropEr</w:t>
                  </w:r>
                  <w:proofErr w:type="spellEnd"/>
                </w:p>
              </w:txbxContent>
            </v:textbox>
          </v:shape>
        </w:pict>
      </w:r>
    </w:p>
    <w:p w:rsidR="00E64962" w:rsidRPr="00E64962" w:rsidRDefault="00126E74" w:rsidP="00E64962">
      <w:r>
        <w:rPr>
          <w:noProof/>
          <w:lang w:eastAsia="el-GR"/>
        </w:rPr>
        <w:pict>
          <v:shape id="_x0000_s1078" type="#_x0000_t32" style="position:absolute;margin-left:201pt;margin-top:3pt;width:66.45pt;height:0;z-index:251706368" o:connectortype="straight">
            <v:stroke endarrow="block"/>
          </v:shape>
        </w:pict>
      </w:r>
      <w:r>
        <w:rPr>
          <w:noProof/>
          <w:lang w:eastAsia="el-GR"/>
        </w:rPr>
        <w:pict>
          <v:shape id="_x0000_s1077" type="#_x0000_t32" style="position:absolute;margin-left:67.95pt;margin-top:3pt;width:83.3pt;height:0;z-index:251705344" o:connectortype="straight">
            <v:stroke endarrow="block"/>
          </v:shape>
        </w:pict>
      </w:r>
      <w:r>
        <w:rPr>
          <w:noProof/>
        </w:rPr>
        <w:pict>
          <v:shape id="_x0000_s1061" type="#_x0000_t202" style="position:absolute;margin-left:67.25pt;margin-top:2.75pt;width:67.75pt;height:20.65pt;z-index:251695104;mso-height-percent:200;mso-height-percent:200;mso-width-relative:margin;mso-height-relative:margin" filled="f" stroked="f">
            <v:textbox style="mso-fit-shape-to-text:t">
              <w:txbxContent>
                <w:p w:rsidR="00606364" w:rsidRDefault="00606364" w:rsidP="00606364">
                  <w:pPr>
                    <w:jc w:val="center"/>
                  </w:pPr>
                  <w:proofErr w:type="gramStart"/>
                  <w:r>
                    <w:rPr>
                      <w:lang w:val="en-US"/>
                    </w:rPr>
                    <w:t>response(s)</w:t>
                  </w:r>
                  <w:proofErr w:type="gramEnd"/>
                </w:p>
              </w:txbxContent>
            </v:textbox>
          </v:shape>
        </w:pict>
      </w:r>
    </w:p>
    <w:p w:rsidR="00E64962" w:rsidRPr="00E64962" w:rsidRDefault="00E64962" w:rsidP="00E64962"/>
    <w:p w:rsidR="00E64962" w:rsidRPr="00E64962" w:rsidRDefault="00E64962" w:rsidP="00E64962"/>
    <w:p w:rsidR="00E64962" w:rsidRPr="00E64962" w:rsidRDefault="00E64962" w:rsidP="00E64962"/>
    <w:p w:rsidR="00E64962" w:rsidRPr="00E64962" w:rsidRDefault="00E64962" w:rsidP="00E64962"/>
    <w:p w:rsidR="00E64962" w:rsidRPr="00E64962" w:rsidRDefault="00E64962" w:rsidP="00E64962"/>
    <w:p w:rsidR="00E64962" w:rsidRPr="00E64962" w:rsidRDefault="00E64962" w:rsidP="00E64962"/>
    <w:p w:rsidR="00E64962" w:rsidRDefault="00E64962" w:rsidP="00E64962"/>
    <w:p w:rsidR="00E64962" w:rsidRDefault="00E64962" w:rsidP="00E64962"/>
    <w:p w:rsidR="00015AF2" w:rsidRPr="00E64962" w:rsidRDefault="00015AF2" w:rsidP="00E64962">
      <w:pPr>
        <w:jc w:val="center"/>
      </w:pPr>
    </w:p>
    <w:sectPr w:rsidR="00015AF2" w:rsidRPr="00E64962" w:rsidSect="00015AF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4285"/>
    <w:rsid w:val="0000384E"/>
    <w:rsid w:val="00015AF2"/>
    <w:rsid w:val="000330A5"/>
    <w:rsid w:val="00126E74"/>
    <w:rsid w:val="00217445"/>
    <w:rsid w:val="0022296C"/>
    <w:rsid w:val="002558E6"/>
    <w:rsid w:val="00281159"/>
    <w:rsid w:val="00334474"/>
    <w:rsid w:val="00555450"/>
    <w:rsid w:val="005F48FF"/>
    <w:rsid w:val="005F73B5"/>
    <w:rsid w:val="00606364"/>
    <w:rsid w:val="006C1D09"/>
    <w:rsid w:val="00736751"/>
    <w:rsid w:val="0081367C"/>
    <w:rsid w:val="008469DF"/>
    <w:rsid w:val="00864A99"/>
    <w:rsid w:val="008714B0"/>
    <w:rsid w:val="0097297E"/>
    <w:rsid w:val="00A1764C"/>
    <w:rsid w:val="00A570D6"/>
    <w:rsid w:val="00C07DA5"/>
    <w:rsid w:val="00C14285"/>
    <w:rsid w:val="00C96D3A"/>
    <w:rsid w:val="00D72E99"/>
    <w:rsid w:val="00DB590D"/>
    <w:rsid w:val="00DB7AF5"/>
    <w:rsid w:val="00DF1ECE"/>
    <w:rsid w:val="00E64962"/>
    <w:rsid w:val="00EA5F17"/>
    <w:rsid w:val="00EE71ED"/>
    <w:rsid w:val="00F17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3" type="connector" idref="#_x0000_s1078"/>
        <o:r id="V:Rule14" type="connector" idref="#_x0000_s1069"/>
        <o:r id="V:Rule15" type="connector" idref="#_x0000_s1068"/>
        <o:r id="V:Rule16" type="connector" idref="#_x0000_s1070"/>
        <o:r id="V:Rule17" type="connector" idref="#_x0000_s1067"/>
        <o:r id="V:Rule18" type="connector" idref="#_x0000_s1077"/>
        <o:r id="V:Rule19" type="connector" idref="#_x0000_s1071"/>
        <o:r id="V:Rule21" type="connector" idref="#_x0000_s1053"/>
        <o:r id="V:Rule23" type="connector" idref="#_x0000_s1075"/>
        <o:r id="V:Rule24" type="connector" idref="#_x0000_s1076"/>
        <o:r id="V:Rule30" type="connector" idref="#_x0000_s1082"/>
        <o:r id="V:Rule32" type="connector" idref="#_x0000_s108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A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496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E649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lemonidas</dc:creator>
  <cp:lastModifiedBy>lemonidas</cp:lastModifiedBy>
  <cp:revision>25</cp:revision>
  <dcterms:created xsi:type="dcterms:W3CDTF">2012-03-26T15:14:00Z</dcterms:created>
  <dcterms:modified xsi:type="dcterms:W3CDTF">2012-03-30T17:06:00Z</dcterms:modified>
</cp:coreProperties>
</file>